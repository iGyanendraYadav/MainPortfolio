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Default="00AE6540" w:rsidP="006D409C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 w:bidi="hi-IN"/>
              </w:rPr>
              <w:drawing>
                <wp:inline distT="0" distB="0" distL="0" distR="0">
                  <wp:extent cx="1996997" cy="1681295"/>
                  <wp:effectExtent l="152400" t="152400" r="156210" b="1670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7 (1)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997" cy="1681295"/>
                          </a:xfrm>
                          <a:prstGeom prst="snip2Diag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88900" algn="tl" rotWithShape="0">
                              <a:srgbClr val="000000">
                                <a:alpha val="45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0EE932E1FA7B4DB8BE6DA22255DF7794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:rsidTr="00F56513">
        <w:trPr>
          <w:trHeight w:val="302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eastAsia="en-US" w:bidi="hi-IN"/>
              </w:rPr>
              <mc:AlternateContent>
                <mc:Choice Requires="wps">
                  <w:drawing>
                    <wp:inline distT="0" distB="0" distL="0" distR="0" wp14:anchorId="14FC8A9E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FC8A9E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6D409C" w:rsidRPr="00036450" w:rsidRDefault="0053762C" w:rsidP="00776643">
            <w:pPr>
              <w:rPr>
                <w:b/>
              </w:rPr>
            </w:pPr>
            <w:r>
              <w:rPr>
                <w:b/>
              </w:rPr>
              <w:t>Shambhunath Institute of Engineering &amp; Technology, Prayagraj</w:t>
            </w:r>
          </w:p>
          <w:p w:rsidR="006D409C" w:rsidRPr="00036450" w:rsidRDefault="0053762C" w:rsidP="00776643">
            <w:pPr>
              <w:pStyle w:val="Date"/>
            </w:pPr>
            <w:r>
              <w:t>2015 - 2019</w:t>
            </w:r>
          </w:p>
          <w:p w:rsidR="0053762C" w:rsidRDefault="0053762C" w:rsidP="00776643">
            <w:r>
              <w:t>Bachelor of Technology</w:t>
            </w:r>
          </w:p>
          <w:p w:rsidR="006D409C" w:rsidRDefault="0053762C" w:rsidP="00776643">
            <w:r>
              <w:t>[ Computer Science &amp; Engineering ]</w:t>
            </w:r>
          </w:p>
          <w:p w:rsidR="006D409C" w:rsidRDefault="006D409C" w:rsidP="00776643"/>
          <w:p w:rsidR="006D409C" w:rsidRPr="00036450" w:rsidRDefault="00F27FB2" w:rsidP="00776643">
            <w:pPr>
              <w:rPr>
                <w:b/>
              </w:rPr>
            </w:pPr>
            <w:r>
              <w:rPr>
                <w:b/>
              </w:rPr>
              <w:t xml:space="preserve">R I C Ishopur, </w:t>
            </w:r>
            <w:r w:rsidR="0053762C">
              <w:rPr>
                <w:b/>
              </w:rPr>
              <w:t>Rampur</w:t>
            </w:r>
            <w:r>
              <w:rPr>
                <w:b/>
              </w:rPr>
              <w:t>,</w:t>
            </w:r>
            <w:r w:rsidR="0053762C">
              <w:rPr>
                <w:b/>
              </w:rPr>
              <w:t xml:space="preserve"> Ghazipur, UP</w:t>
            </w:r>
          </w:p>
          <w:p w:rsidR="006D409C" w:rsidRPr="00036450" w:rsidRDefault="00F27FB2" w:rsidP="00776643">
            <w:pPr>
              <w:pStyle w:val="Date"/>
            </w:pPr>
            <w:r>
              <w:t>2012</w:t>
            </w:r>
            <w:r w:rsidR="006D409C" w:rsidRPr="00036450">
              <w:t xml:space="preserve"> -</w:t>
            </w:r>
            <w:r>
              <w:t xml:space="preserve"> 2014</w:t>
            </w:r>
          </w:p>
          <w:p w:rsidR="006D409C" w:rsidRDefault="00F27FB2" w:rsidP="00F27FB2">
            <w:r>
              <w:t>Intermediate</w:t>
            </w:r>
          </w:p>
          <w:p w:rsidR="00F27FB2" w:rsidRDefault="00F27FB2" w:rsidP="00F27FB2"/>
          <w:p w:rsidR="00F27FB2" w:rsidRPr="00036450" w:rsidRDefault="00F27FB2" w:rsidP="00F27FB2">
            <w:pPr>
              <w:rPr>
                <w:b/>
              </w:rPr>
            </w:pPr>
            <w:r>
              <w:rPr>
                <w:b/>
              </w:rPr>
              <w:t>K I C Rampur, Ghazipur, UP</w:t>
            </w:r>
          </w:p>
          <w:p w:rsidR="00F27FB2" w:rsidRPr="00036450" w:rsidRDefault="00F27FB2" w:rsidP="00F27FB2">
            <w:pPr>
              <w:pStyle w:val="Date"/>
            </w:pPr>
            <w:r>
              <w:t>2010</w:t>
            </w:r>
            <w:r w:rsidRPr="00036450">
              <w:t xml:space="preserve"> -</w:t>
            </w:r>
            <w:r>
              <w:t xml:space="preserve"> 2012</w:t>
            </w:r>
          </w:p>
          <w:p w:rsidR="00F27FB2" w:rsidRDefault="00F27FB2" w:rsidP="00F27FB2">
            <w:r>
              <w:t>High School</w:t>
            </w:r>
          </w:p>
        </w:tc>
      </w:tr>
      <w:tr w:rsidR="006D409C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D76E11" w:rsidRPr="00D76E11" w:rsidRDefault="00D76E11" w:rsidP="00D76E11">
            <w:pPr>
              <w:pStyle w:val="Title"/>
              <w:rPr>
                <w:sz w:val="68"/>
                <w:szCs w:val="68"/>
              </w:rPr>
            </w:pPr>
            <w:r w:rsidRPr="00D76E11">
              <w:rPr>
                <w:sz w:val="68"/>
                <w:szCs w:val="68"/>
              </w:rPr>
              <w:t>Gyanindr</w:t>
            </w:r>
            <w:r>
              <w:rPr>
                <w:sz w:val="68"/>
                <w:szCs w:val="68"/>
              </w:rPr>
              <w:t>aYAdav</w:t>
            </w:r>
          </w:p>
          <w:p w:rsidR="006D409C" w:rsidRPr="00D21242" w:rsidRDefault="00D21242" w:rsidP="005D47DE">
            <w:pPr>
              <w:pStyle w:val="Subtitle"/>
            </w:pPr>
            <w:r w:rsidRPr="00D21242">
              <w:rPr>
                <w:spacing w:val="0"/>
                <w:w w:val="100"/>
              </w:rPr>
              <w:t>Frontend Developer</w:t>
            </w:r>
          </w:p>
          <w:sdt>
            <w:sdtPr>
              <w:id w:val="-1448076370"/>
              <w:placeholder>
                <w:docPart w:val="61E7AA9A68EF4566B28606D3390A1F07"/>
              </w:placeholder>
              <w:temporary/>
              <w:showingPlcHdr/>
              <w15:appearance w15:val="hidden"/>
            </w:sdtPr>
            <w:sdtEndPr/>
            <w:sdtContent>
              <w:p w:rsidR="006D409C" w:rsidRPr="005D47DE" w:rsidRDefault="006D409C" w:rsidP="005D47DE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:rsidR="006D409C" w:rsidRDefault="00BF278C" w:rsidP="00A75FCE">
            <w:pPr>
              <w:pStyle w:val="ProfileText"/>
            </w:pPr>
            <w:r>
              <w:t>Innovative, task-driven pr</w:t>
            </w:r>
            <w:r w:rsidR="0010002C">
              <w:t>ofessional with more than 3 Years in IT.</w:t>
            </w:r>
          </w:p>
          <w:p w:rsidR="00FC704B" w:rsidRDefault="0010002C" w:rsidP="00A75FCE">
            <w:pPr>
              <w:pStyle w:val="ProfileText"/>
            </w:pPr>
            <w:r>
              <w:t xml:space="preserve">[ 2 Years of experience as React </w:t>
            </w:r>
            <w:bookmarkStart w:id="0" w:name="_GoBack"/>
            <w:bookmarkEnd w:id="0"/>
            <w:r>
              <w:t>Developer]</w:t>
            </w:r>
          </w:p>
          <w:p w:rsidR="00BF278C" w:rsidRDefault="00BF278C" w:rsidP="00A75FCE">
            <w:pPr>
              <w:pStyle w:val="ProfileText"/>
            </w:pPr>
            <w:r>
              <w:t>Proficient in creating attractive &amp; interactive user interfaces using the required frameworks, tools &amp; libraries.</w:t>
            </w:r>
          </w:p>
          <w:p w:rsidR="00AE6540" w:rsidRDefault="00AE6540" w:rsidP="00A75FCE">
            <w:pPr>
              <w:pStyle w:val="ProfileText"/>
            </w:pPr>
          </w:p>
          <w:p w:rsidR="00AE6540" w:rsidRDefault="00AE6540" w:rsidP="00A75FCE">
            <w:pPr>
              <w:pStyle w:val="ProfileText"/>
            </w:pPr>
            <w:r>
              <w:t>Seeking for a better opportunity so that I can get a new role, where I can utilize my skills &amp; knowledge.</w:t>
            </w:r>
          </w:p>
          <w:p w:rsidR="006D409C" w:rsidRDefault="006D409C" w:rsidP="005D47DE"/>
          <w:sdt>
            <w:sdtPr>
              <w:id w:val="-1954003311"/>
              <w:placeholder>
                <w:docPart w:val="4EEB7DB054704C0192944F0F02F7F1E2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5D47D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C29D48D989F0440795E1710F4F857184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A75FC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:rsidR="006D409C" w:rsidRDefault="00BF278C" w:rsidP="00A75FCE">
            <w:pPr>
              <w:pStyle w:val="ContactDetails"/>
            </w:pPr>
            <w:r>
              <w:t>+91 8896038076</w:t>
            </w:r>
          </w:p>
          <w:p w:rsidR="006D409C" w:rsidRPr="004D3011" w:rsidRDefault="006D409C" w:rsidP="00A75FCE">
            <w:pPr>
              <w:pStyle w:val="ContactDetails"/>
            </w:pPr>
          </w:p>
          <w:sdt>
            <w:sdtPr>
              <w:id w:val="67859272"/>
              <w:placeholder>
                <w:docPart w:val="7FD9CCC9A4FC435AA87A2564667977E1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A75FCE">
                <w:pPr>
                  <w:pStyle w:val="ContactDetails"/>
                </w:pPr>
                <w:r w:rsidRPr="004D3011">
                  <w:t>WEBSITE:</w:t>
                </w:r>
              </w:p>
            </w:sdtContent>
          </w:sdt>
          <w:p w:rsidR="006D409C" w:rsidRDefault="00BF278C" w:rsidP="00A75FCE">
            <w:pPr>
              <w:pStyle w:val="ContactDetails"/>
            </w:pPr>
            <w:r>
              <w:t>www.gyanindra</w:t>
            </w:r>
            <w:r w:rsidR="00AE6540">
              <w:t>.com</w:t>
            </w:r>
          </w:p>
          <w:p w:rsidR="006D409C" w:rsidRDefault="006D409C" w:rsidP="005D47DE"/>
          <w:sdt>
            <w:sdtPr>
              <w:id w:val="-240260293"/>
              <w:placeholder>
                <w:docPart w:val="BEE18926E3AC46F5AB79108BC38B7D8C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A75FC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:rsidR="006D409C" w:rsidRDefault="00AE6540" w:rsidP="00AE6540">
            <w:r>
              <w:t>gyanindrayadav1@gmail.com</w:t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01553383"/>
              <w:placeholder>
                <w:docPart w:val="4794EAFD347A488EA46578C46922E837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  <w:rPr>
                    <w:b/>
                  </w:rPr>
                </w:pPr>
                <w:r w:rsidRPr="00036450">
                  <w:t>WORK EXPERIENCE</w:t>
                </w:r>
              </w:p>
            </w:sdtContent>
          </w:sdt>
        </w:tc>
      </w:tr>
      <w:tr w:rsidR="006D409C" w:rsidTr="00F56513">
        <w:trPr>
          <w:trHeight w:val="5688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eastAsia="en-US" w:bidi="hi-IN"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6D409C" w:rsidRDefault="00F27FB2" w:rsidP="00776643">
            <w:pPr>
              <w:rPr>
                <w:bCs/>
              </w:rPr>
            </w:pPr>
            <w:r>
              <w:rPr>
                <w:b/>
              </w:rPr>
              <w:t>HCL Technologies [ Analyst ]</w:t>
            </w:r>
          </w:p>
          <w:p w:rsidR="006D409C" w:rsidRPr="00036450" w:rsidRDefault="00D21242" w:rsidP="00776643">
            <w:r>
              <w:t>July 2021</w:t>
            </w:r>
            <w:r w:rsidR="001452A3">
              <w:t xml:space="preserve"> </w:t>
            </w:r>
            <w:r w:rsidR="006D409C" w:rsidRPr="00036450">
              <w:t>–</w:t>
            </w:r>
            <w:r w:rsidR="001452A3">
              <w:t xml:space="preserve"> Present</w:t>
            </w:r>
          </w:p>
          <w:p w:rsidR="006D409C" w:rsidRDefault="00522D90" w:rsidP="00776643">
            <w:r>
              <w:t>Roles &amp; Responsibilities:</w:t>
            </w:r>
            <w:r w:rsidR="006D409C" w:rsidRPr="00036450">
              <w:t xml:space="preserve"> </w:t>
            </w:r>
          </w:p>
          <w:p w:rsidR="00522D90" w:rsidRDefault="00E01EF1" w:rsidP="00522D90">
            <w:pPr>
              <w:pStyle w:val="ListParagraph"/>
              <w:numPr>
                <w:ilvl w:val="0"/>
                <w:numId w:val="3"/>
              </w:numPr>
            </w:pPr>
            <w:r>
              <w:t>Creating the beautiful &amp; attractive user interfaces.</w:t>
            </w:r>
          </w:p>
          <w:p w:rsidR="00E01EF1" w:rsidRDefault="00E01EF1" w:rsidP="00522D90">
            <w:pPr>
              <w:pStyle w:val="ListParagraph"/>
              <w:numPr>
                <w:ilvl w:val="0"/>
                <w:numId w:val="3"/>
              </w:numPr>
            </w:pPr>
            <w:r>
              <w:t>Adding interactivity to user interfaces using JavaScript, required frameworks, tools &amp; libraries.</w:t>
            </w:r>
          </w:p>
          <w:p w:rsidR="00E01EF1" w:rsidRDefault="00E01EF1" w:rsidP="00522D90">
            <w:pPr>
              <w:pStyle w:val="ListParagraph"/>
              <w:numPr>
                <w:ilvl w:val="0"/>
                <w:numId w:val="3"/>
              </w:numPr>
            </w:pPr>
            <w:r>
              <w:t>Adding responsiveness to the interfaces for different devices &amp; resolutions.</w:t>
            </w:r>
          </w:p>
          <w:p w:rsidR="00E01EF1" w:rsidRDefault="004978B1" w:rsidP="00522D90">
            <w:pPr>
              <w:pStyle w:val="ListParagraph"/>
              <w:numPr>
                <w:ilvl w:val="0"/>
                <w:numId w:val="3"/>
              </w:numPr>
            </w:pPr>
            <w:r>
              <w:t>Analyzing the old UI &amp; making the required modifications to keep it updated with the time.</w:t>
            </w:r>
          </w:p>
          <w:p w:rsidR="004978B1" w:rsidRDefault="00D76E11" w:rsidP="00522D90">
            <w:pPr>
              <w:pStyle w:val="ListParagraph"/>
              <w:numPr>
                <w:ilvl w:val="0"/>
                <w:numId w:val="3"/>
              </w:numPr>
            </w:pPr>
            <w:r>
              <w:t>Keeping the design layout constant for whole website like font-size, spacing, color &amp; background-color etc.</w:t>
            </w:r>
          </w:p>
          <w:p w:rsidR="006D409C" w:rsidRDefault="006D409C" w:rsidP="00776643"/>
          <w:p w:rsidR="006D409C" w:rsidRPr="004D3011" w:rsidRDefault="00F27FB2" w:rsidP="00776643">
            <w:pPr>
              <w:rPr>
                <w:bCs/>
              </w:rPr>
            </w:pPr>
            <w:r w:rsidRPr="00F27FB2">
              <w:rPr>
                <w:b/>
              </w:rPr>
              <w:t>HCL Technologies</w:t>
            </w:r>
            <w:r>
              <w:rPr>
                <w:b/>
              </w:rPr>
              <w:t xml:space="preserve"> [ Graduate Engineer Trainee ]</w:t>
            </w:r>
          </w:p>
          <w:p w:rsidR="006D409C" w:rsidRPr="004D3011" w:rsidRDefault="001452A3" w:rsidP="00776643">
            <w:r>
              <w:t xml:space="preserve">Dec 2019 </w:t>
            </w:r>
            <w:r w:rsidR="006D409C" w:rsidRPr="004D3011">
              <w:t>–</w:t>
            </w:r>
            <w:r w:rsidR="0010002C">
              <w:t xml:space="preserve"> June 2021</w:t>
            </w:r>
          </w:p>
          <w:p w:rsidR="001452A3" w:rsidRDefault="001452A3" w:rsidP="00776643">
            <w:r>
              <w:t xml:space="preserve">Roles &amp; </w:t>
            </w:r>
            <w:r w:rsidR="00522D90">
              <w:t>Responsibilities:</w:t>
            </w:r>
          </w:p>
          <w:p w:rsidR="006D409C" w:rsidRDefault="008D4828" w:rsidP="001452A3">
            <w:pPr>
              <w:pStyle w:val="ListParagraph"/>
              <w:numPr>
                <w:ilvl w:val="0"/>
                <w:numId w:val="2"/>
              </w:numPr>
            </w:pPr>
            <w:r>
              <w:t>Creating, documenting the required steps &amp; reviewing the CHANGE.</w:t>
            </w:r>
          </w:p>
          <w:p w:rsidR="008D4828" w:rsidRDefault="008D4828" w:rsidP="001452A3">
            <w:pPr>
              <w:pStyle w:val="ListParagraph"/>
              <w:numPr>
                <w:ilvl w:val="0"/>
                <w:numId w:val="2"/>
              </w:numPr>
            </w:pPr>
            <w:r>
              <w:t>Managing INCs &amp; RITMs queue, assigning to agents as per shift tim</w:t>
            </w:r>
            <w:r w:rsidR="00522D90">
              <w:t>ing.</w:t>
            </w:r>
          </w:p>
          <w:p w:rsidR="00522D90" w:rsidRPr="004D3011" w:rsidRDefault="00522D90" w:rsidP="001452A3">
            <w:pPr>
              <w:pStyle w:val="ListParagraph"/>
              <w:numPr>
                <w:ilvl w:val="0"/>
                <w:numId w:val="2"/>
              </w:numPr>
            </w:pPr>
            <w:r>
              <w:t>Providing best solutions within the defined SLA.</w:t>
            </w:r>
          </w:p>
          <w:p w:rsidR="006D409C" w:rsidRPr="00522D90" w:rsidRDefault="006D409C" w:rsidP="00522D90">
            <w:pPr>
              <w:rPr>
                <w:bCs/>
              </w:rPr>
            </w:pPr>
          </w:p>
        </w:tc>
      </w:tr>
      <w:tr w:rsidR="006D409C" w:rsidTr="00F56513">
        <w:trPr>
          <w:trHeight w:val="1080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CBA7F67E007A46E384F13D666F52D56F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  <w:rPr>
                    <w:b/>
                  </w:rPr>
                </w:pPr>
                <w:r w:rsidRPr="00776643">
                  <w:rPr>
                    <w:rStyle w:val="Heading2Char"/>
                    <w:b w:val="0"/>
                    <w:bCs w:val="0"/>
                    <w:caps/>
                    <w:sz w:val="48"/>
                    <w:szCs w:val="32"/>
                  </w:rPr>
                  <w:t>SKILLS</w:t>
                </w:r>
              </w:p>
            </w:sdtContent>
          </w:sdt>
        </w:tc>
      </w:tr>
      <w:tr w:rsidR="006D409C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eastAsia="en-US" w:bidi="hi-IN"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xq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BST6xq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:rsidR="006D409C" w:rsidRDefault="006D409C" w:rsidP="00776643">
            <w:pPr>
              <w:rPr>
                <w:b/>
              </w:rPr>
            </w:pPr>
            <w:r w:rsidRPr="00B90CEF">
              <w:rPr>
                <w:noProof/>
                <w:color w:val="000000" w:themeColor="text1"/>
                <w:lang w:eastAsia="en-US" w:bidi="hi-IN"/>
              </w:rPr>
              <w:drawing>
                <wp:inline distT="0" distB="0" distL="0" distR="0" wp14:anchorId="580233D0" wp14:editId="678A9697">
                  <wp:extent cx="3816927" cy="1717964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:rsidR="00153B84" w:rsidRDefault="00153B84" w:rsidP="005D47DE"/>
    <w:sectPr w:rsidR="00153B84" w:rsidSect="00F56513">
      <w:headerReference w:type="default" r:id="rId13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F98" w:rsidRDefault="00C04F98" w:rsidP="00C51CF5">
      <w:r>
        <w:separator/>
      </w:r>
    </w:p>
  </w:endnote>
  <w:endnote w:type="continuationSeparator" w:id="0">
    <w:p w:rsidR="00C04F98" w:rsidRDefault="00C04F98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F98" w:rsidRDefault="00C04F98" w:rsidP="00C51CF5">
      <w:r>
        <w:separator/>
      </w:r>
    </w:p>
  </w:footnote>
  <w:footnote w:type="continuationSeparator" w:id="0">
    <w:p w:rsidR="00C04F98" w:rsidRDefault="00C04F98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CF5" w:rsidRDefault="00F56513">
    <w:pPr>
      <w:pStyle w:val="Header"/>
    </w:pPr>
    <w:r>
      <w:rPr>
        <w:noProof/>
        <w:lang w:eastAsia="en-US" w:bidi="hi-I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68C2E74D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4AE394A"/>
    <w:multiLevelType w:val="hybridMultilevel"/>
    <w:tmpl w:val="1938D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40228"/>
    <w:multiLevelType w:val="hybridMultilevel"/>
    <w:tmpl w:val="EB968A7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64"/>
    <w:rsid w:val="000521EF"/>
    <w:rsid w:val="000A545F"/>
    <w:rsid w:val="000F3BEA"/>
    <w:rsid w:val="0010002C"/>
    <w:rsid w:val="0010314C"/>
    <w:rsid w:val="001452A3"/>
    <w:rsid w:val="00153B84"/>
    <w:rsid w:val="00196AAB"/>
    <w:rsid w:val="001A4D1A"/>
    <w:rsid w:val="001B0B3D"/>
    <w:rsid w:val="002A37B5"/>
    <w:rsid w:val="00322681"/>
    <w:rsid w:val="003B0DB8"/>
    <w:rsid w:val="00431999"/>
    <w:rsid w:val="00443E2D"/>
    <w:rsid w:val="00455CE6"/>
    <w:rsid w:val="00475707"/>
    <w:rsid w:val="004978B1"/>
    <w:rsid w:val="00522D90"/>
    <w:rsid w:val="0053762C"/>
    <w:rsid w:val="00572086"/>
    <w:rsid w:val="00597871"/>
    <w:rsid w:val="005D47DE"/>
    <w:rsid w:val="005F364E"/>
    <w:rsid w:val="00603087"/>
    <w:rsid w:val="0062123A"/>
    <w:rsid w:val="00635EF0"/>
    <w:rsid w:val="00646E75"/>
    <w:rsid w:val="00663587"/>
    <w:rsid w:val="006B173D"/>
    <w:rsid w:val="006D409C"/>
    <w:rsid w:val="00773606"/>
    <w:rsid w:val="00776643"/>
    <w:rsid w:val="00797579"/>
    <w:rsid w:val="007D0F5B"/>
    <w:rsid w:val="00852ADC"/>
    <w:rsid w:val="00882E29"/>
    <w:rsid w:val="008D4828"/>
    <w:rsid w:val="008F290E"/>
    <w:rsid w:val="00942045"/>
    <w:rsid w:val="00964B9F"/>
    <w:rsid w:val="00971D05"/>
    <w:rsid w:val="009F215D"/>
    <w:rsid w:val="00A73BCA"/>
    <w:rsid w:val="00A75FCE"/>
    <w:rsid w:val="00AC5509"/>
    <w:rsid w:val="00AE6540"/>
    <w:rsid w:val="00AF4EA4"/>
    <w:rsid w:val="00B0669D"/>
    <w:rsid w:val="00B90CEF"/>
    <w:rsid w:val="00B95D4D"/>
    <w:rsid w:val="00BF278C"/>
    <w:rsid w:val="00C04F98"/>
    <w:rsid w:val="00C51CF5"/>
    <w:rsid w:val="00C93D20"/>
    <w:rsid w:val="00CA407F"/>
    <w:rsid w:val="00D00A30"/>
    <w:rsid w:val="00D21242"/>
    <w:rsid w:val="00D76E11"/>
    <w:rsid w:val="00D8438A"/>
    <w:rsid w:val="00DC71AE"/>
    <w:rsid w:val="00DE3BCF"/>
    <w:rsid w:val="00E01EF1"/>
    <w:rsid w:val="00E30664"/>
    <w:rsid w:val="00E55D74"/>
    <w:rsid w:val="00E774C3"/>
    <w:rsid w:val="00E8541C"/>
    <w:rsid w:val="00ED54C5"/>
    <w:rsid w:val="00F03F0C"/>
    <w:rsid w:val="00F27FB2"/>
    <w:rsid w:val="00F56513"/>
    <w:rsid w:val="00FB6BE0"/>
    <w:rsid w:val="00FC5CD1"/>
    <w:rsid w:val="00FC704B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DAC6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yanindra.yadav\AppData\Roaming\Microsoft\Templates\Cubist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MongoDB</c:v>
                </c:pt>
                <c:pt idx="1">
                  <c:v>Node Js</c:v>
                </c:pt>
                <c:pt idx="2">
                  <c:v>Git</c:v>
                </c:pt>
                <c:pt idx="3">
                  <c:v>Bootstrap</c:v>
                </c:pt>
                <c:pt idx="4">
                  <c:v>Next Js</c:v>
                </c:pt>
                <c:pt idx="5">
                  <c:v>React Js</c:v>
                </c:pt>
                <c:pt idx="6">
                  <c:v>Tailwind</c:v>
                </c:pt>
                <c:pt idx="7">
                  <c:v>SASS</c:v>
                </c:pt>
                <c:pt idx="8">
                  <c:v>CSS</c:v>
                </c:pt>
                <c:pt idx="9">
                  <c:v>JavaScript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0.9</c:v>
                </c:pt>
                <c:pt idx="1">
                  <c:v>0.85</c:v>
                </c:pt>
                <c:pt idx="2">
                  <c:v>0.8</c:v>
                </c:pt>
                <c:pt idx="3">
                  <c:v>0.85</c:v>
                </c:pt>
                <c:pt idx="4">
                  <c:v>0.72</c:v>
                </c:pt>
                <c:pt idx="5">
                  <c:v>0.9</c:v>
                </c:pt>
                <c:pt idx="6">
                  <c:v>0.85</c:v>
                </c:pt>
                <c:pt idx="7">
                  <c:v>0.8</c:v>
                </c:pt>
                <c:pt idx="8">
                  <c:v>0.9</c:v>
                </c:pt>
                <c:pt idx="9">
                  <c:v>0.88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2A-4063-83A0-58B2528B3A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EE932E1FA7B4DB8BE6DA22255DF7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F96B4-B86E-47FD-AD85-3C62E710A801}"/>
      </w:docPartPr>
      <w:docPartBody>
        <w:p w:rsidR="00195FBC" w:rsidRDefault="00F3557B">
          <w:pPr>
            <w:pStyle w:val="0EE932E1FA7B4DB8BE6DA22255DF7794"/>
          </w:pPr>
          <w:r w:rsidRPr="00036450">
            <w:t>EDUCATION</w:t>
          </w:r>
        </w:p>
      </w:docPartBody>
    </w:docPart>
    <w:docPart>
      <w:docPartPr>
        <w:name w:val="61E7AA9A68EF4566B28606D3390A1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52E2B-0303-4B0C-B06F-88F055149C02}"/>
      </w:docPartPr>
      <w:docPartBody>
        <w:p w:rsidR="00195FBC" w:rsidRDefault="00F3557B">
          <w:pPr>
            <w:pStyle w:val="61E7AA9A68EF4566B28606D3390A1F07"/>
          </w:pPr>
          <w:r w:rsidRPr="005D47DE">
            <w:t>Profile</w:t>
          </w:r>
        </w:p>
      </w:docPartBody>
    </w:docPart>
    <w:docPart>
      <w:docPartPr>
        <w:name w:val="4EEB7DB054704C0192944F0F02F7F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2AB9C-1BAA-46A6-92BE-966F350EF4FA}"/>
      </w:docPartPr>
      <w:docPartBody>
        <w:p w:rsidR="00195FBC" w:rsidRDefault="00F3557B">
          <w:pPr>
            <w:pStyle w:val="4EEB7DB054704C0192944F0F02F7F1E2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C29D48D989F0440795E1710F4F857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1D0FC-7352-49E7-A26E-672853511162}"/>
      </w:docPartPr>
      <w:docPartBody>
        <w:p w:rsidR="00195FBC" w:rsidRDefault="00F3557B">
          <w:pPr>
            <w:pStyle w:val="C29D48D989F0440795E1710F4F857184"/>
          </w:pPr>
          <w:r w:rsidRPr="004D3011">
            <w:t>PHONE:</w:t>
          </w:r>
        </w:p>
      </w:docPartBody>
    </w:docPart>
    <w:docPart>
      <w:docPartPr>
        <w:name w:val="7FD9CCC9A4FC435AA87A256466797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F53CC-C6DD-40FF-A703-3910D20EBB4C}"/>
      </w:docPartPr>
      <w:docPartBody>
        <w:p w:rsidR="00195FBC" w:rsidRDefault="00F3557B">
          <w:pPr>
            <w:pStyle w:val="7FD9CCC9A4FC435AA87A2564667977E1"/>
          </w:pPr>
          <w:r w:rsidRPr="004D3011">
            <w:t>WEBSITE:</w:t>
          </w:r>
        </w:p>
      </w:docPartBody>
    </w:docPart>
    <w:docPart>
      <w:docPartPr>
        <w:name w:val="BEE18926E3AC46F5AB79108BC38B7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8E4F9A-C3D4-4D36-BA02-10929DD3C3DE}"/>
      </w:docPartPr>
      <w:docPartBody>
        <w:p w:rsidR="00195FBC" w:rsidRDefault="00F3557B">
          <w:pPr>
            <w:pStyle w:val="BEE18926E3AC46F5AB79108BC38B7D8C"/>
          </w:pPr>
          <w:r w:rsidRPr="004D3011">
            <w:t>EMAIL:</w:t>
          </w:r>
        </w:p>
      </w:docPartBody>
    </w:docPart>
    <w:docPart>
      <w:docPartPr>
        <w:name w:val="4794EAFD347A488EA46578C46922E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0C410-01EA-44C4-8CDA-72AF6AB743F9}"/>
      </w:docPartPr>
      <w:docPartBody>
        <w:p w:rsidR="00195FBC" w:rsidRDefault="00F3557B">
          <w:pPr>
            <w:pStyle w:val="4794EAFD347A488EA46578C46922E837"/>
          </w:pPr>
          <w:r w:rsidRPr="00036450">
            <w:t>WORK EXPERIENCE</w:t>
          </w:r>
        </w:p>
      </w:docPartBody>
    </w:docPart>
    <w:docPart>
      <w:docPartPr>
        <w:name w:val="CBA7F67E007A46E384F13D666F52D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DA81A-F321-415D-ACE2-515516628C2C}"/>
      </w:docPartPr>
      <w:docPartBody>
        <w:p w:rsidR="00195FBC" w:rsidRDefault="00F3557B">
          <w:pPr>
            <w:pStyle w:val="CBA7F67E007A46E384F13D666F52D56F"/>
          </w:pPr>
          <w:r w:rsidRPr="00776643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62"/>
    <w:rsid w:val="00000F8D"/>
    <w:rsid w:val="00195FBC"/>
    <w:rsid w:val="00490F62"/>
    <w:rsid w:val="00535E03"/>
    <w:rsid w:val="00561A46"/>
    <w:rsid w:val="00913C6D"/>
    <w:rsid w:val="00F3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90F62"/>
    <w:pPr>
      <w:keepNext/>
      <w:keepLines/>
      <w:pBdr>
        <w:bottom w:val="single" w:sz="8" w:space="1" w:color="5B9BD5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E932E1FA7B4DB8BE6DA22255DF7794">
    <w:name w:val="0EE932E1FA7B4DB8BE6DA22255DF7794"/>
  </w:style>
  <w:style w:type="paragraph" w:customStyle="1" w:styleId="2AB8C43622A64D73B18A0D11C3EF53EB">
    <w:name w:val="2AB8C43622A64D73B18A0D11C3EF53EB"/>
  </w:style>
  <w:style w:type="paragraph" w:customStyle="1" w:styleId="00820D7338BF4F3C9FBAB2E70A81E062">
    <w:name w:val="00820D7338BF4F3C9FBAB2E70A81E062"/>
  </w:style>
  <w:style w:type="paragraph" w:customStyle="1" w:styleId="9A9C8839032D4E97BE53B2A22ECD9532">
    <w:name w:val="9A9C8839032D4E97BE53B2A22ECD9532"/>
  </w:style>
  <w:style w:type="paragraph" w:customStyle="1" w:styleId="C9D314385C1C446089CF24E00DB5D37D">
    <w:name w:val="C9D314385C1C446089CF24E00DB5D37D"/>
  </w:style>
  <w:style w:type="paragraph" w:customStyle="1" w:styleId="7BC0CE19FD3F4D5C8B57A72F7425C91A">
    <w:name w:val="7BC0CE19FD3F4D5C8B57A72F7425C91A"/>
  </w:style>
  <w:style w:type="paragraph" w:customStyle="1" w:styleId="3E8FC10B83C249F0A0D6F1ADF7E0CD61">
    <w:name w:val="3E8FC10B83C249F0A0D6F1ADF7E0CD61"/>
  </w:style>
  <w:style w:type="paragraph" w:customStyle="1" w:styleId="7DB031B78ACC42D29671249265320CAC">
    <w:name w:val="7DB031B78ACC42D29671249265320CAC"/>
  </w:style>
  <w:style w:type="paragraph" w:customStyle="1" w:styleId="4A2CBAA378954A448A86C60BC7D637BD">
    <w:name w:val="4A2CBAA378954A448A86C60BC7D637BD"/>
  </w:style>
  <w:style w:type="paragraph" w:customStyle="1" w:styleId="8F3978E573EB4AEFB80767F96EA83A6B">
    <w:name w:val="8F3978E573EB4AEFB80767F96EA83A6B"/>
  </w:style>
  <w:style w:type="paragraph" w:customStyle="1" w:styleId="61E7AA9A68EF4566B28606D3390A1F07">
    <w:name w:val="61E7AA9A68EF4566B28606D3390A1F07"/>
  </w:style>
  <w:style w:type="paragraph" w:customStyle="1" w:styleId="E71A4F442A7A4C17B0B1673511A17DE9">
    <w:name w:val="E71A4F442A7A4C17B0B1673511A17DE9"/>
  </w:style>
  <w:style w:type="character" w:customStyle="1" w:styleId="Heading2Char">
    <w:name w:val="Heading 2 Char"/>
    <w:basedOn w:val="DefaultParagraphFont"/>
    <w:link w:val="Heading2"/>
    <w:uiPriority w:val="9"/>
    <w:rsid w:val="00490F62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 w:bidi="ar-SA"/>
    </w:rPr>
  </w:style>
  <w:style w:type="paragraph" w:customStyle="1" w:styleId="4EEB7DB054704C0192944F0F02F7F1E2">
    <w:name w:val="4EEB7DB054704C0192944F0F02F7F1E2"/>
  </w:style>
  <w:style w:type="paragraph" w:customStyle="1" w:styleId="C29D48D989F0440795E1710F4F857184">
    <w:name w:val="C29D48D989F0440795E1710F4F857184"/>
  </w:style>
  <w:style w:type="paragraph" w:customStyle="1" w:styleId="31F1A70740B74E7D8CE1237DB4A0CB2B">
    <w:name w:val="31F1A70740B74E7D8CE1237DB4A0CB2B"/>
  </w:style>
  <w:style w:type="paragraph" w:customStyle="1" w:styleId="7FD9CCC9A4FC435AA87A2564667977E1">
    <w:name w:val="7FD9CCC9A4FC435AA87A2564667977E1"/>
  </w:style>
  <w:style w:type="paragraph" w:customStyle="1" w:styleId="F2B033B6DB8548B99C51FDB488DA3623">
    <w:name w:val="F2B033B6DB8548B99C51FDB488DA3623"/>
  </w:style>
  <w:style w:type="paragraph" w:customStyle="1" w:styleId="BEE18926E3AC46F5AB79108BC38B7D8C">
    <w:name w:val="BEE18926E3AC46F5AB79108BC38B7D8C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40F56C7148BD4EE79C68FC13989D92F4">
    <w:name w:val="40F56C7148BD4EE79C68FC13989D92F4"/>
  </w:style>
  <w:style w:type="paragraph" w:customStyle="1" w:styleId="4794EAFD347A488EA46578C46922E837">
    <w:name w:val="4794EAFD347A488EA46578C46922E837"/>
  </w:style>
  <w:style w:type="paragraph" w:customStyle="1" w:styleId="A857B5220A9A4C5E86BBF83676F55FF7">
    <w:name w:val="A857B5220A9A4C5E86BBF83676F55FF7"/>
  </w:style>
  <w:style w:type="paragraph" w:customStyle="1" w:styleId="EE9C7B8D278942FB9AD89591AD623FB5">
    <w:name w:val="EE9C7B8D278942FB9AD89591AD623FB5"/>
  </w:style>
  <w:style w:type="paragraph" w:customStyle="1" w:styleId="A49059D946D44EBF904C17E894F5671B">
    <w:name w:val="A49059D946D44EBF904C17E894F5671B"/>
  </w:style>
  <w:style w:type="paragraph" w:customStyle="1" w:styleId="5F323C698F8940B682BDDB77D7CE2C82">
    <w:name w:val="5F323C698F8940B682BDDB77D7CE2C82"/>
  </w:style>
  <w:style w:type="paragraph" w:customStyle="1" w:styleId="AFE73D75CB26423BB6BCA3BB9784A085">
    <w:name w:val="AFE73D75CB26423BB6BCA3BB9784A085"/>
  </w:style>
  <w:style w:type="paragraph" w:customStyle="1" w:styleId="81E56C3B183746FA9A042D220AF7026E">
    <w:name w:val="81E56C3B183746FA9A042D220AF7026E"/>
  </w:style>
  <w:style w:type="paragraph" w:customStyle="1" w:styleId="6992B91AD1B4436BB858043BDF220ED4">
    <w:name w:val="6992B91AD1B4436BB858043BDF220ED4"/>
  </w:style>
  <w:style w:type="paragraph" w:customStyle="1" w:styleId="F41DB52DCE48458A8D5A4D95C35BD4F3">
    <w:name w:val="F41DB52DCE48458A8D5A4D95C35BD4F3"/>
  </w:style>
  <w:style w:type="paragraph" w:customStyle="1" w:styleId="2D06C9CB8CEA408CBBEA6D86A1717299">
    <w:name w:val="2D06C9CB8CEA408CBBEA6D86A1717299"/>
  </w:style>
  <w:style w:type="paragraph" w:customStyle="1" w:styleId="44FB7D5AA3354400871E95B540F23A7F">
    <w:name w:val="44FB7D5AA3354400871E95B540F23A7F"/>
  </w:style>
  <w:style w:type="paragraph" w:customStyle="1" w:styleId="77CC17A19C0C4874A34C1B9E0F64F324">
    <w:name w:val="77CC17A19C0C4874A34C1B9E0F64F324"/>
  </w:style>
  <w:style w:type="paragraph" w:customStyle="1" w:styleId="03195C50F2FB4793AAFB578BAECEDE6E">
    <w:name w:val="03195C50F2FB4793AAFB578BAECEDE6E"/>
  </w:style>
  <w:style w:type="paragraph" w:customStyle="1" w:styleId="5DFB7104D359458199801C2413CC073C">
    <w:name w:val="5DFB7104D359458199801C2413CC073C"/>
  </w:style>
  <w:style w:type="paragraph" w:customStyle="1" w:styleId="BC9C9B886D2D4788B4221A940D9AFF3D">
    <w:name w:val="BC9C9B886D2D4788B4221A940D9AFF3D"/>
  </w:style>
  <w:style w:type="paragraph" w:customStyle="1" w:styleId="8964EFCC3E8A446586DC4D251C97EF25">
    <w:name w:val="8964EFCC3E8A446586DC4D251C97EF25"/>
  </w:style>
  <w:style w:type="paragraph" w:customStyle="1" w:styleId="2F9BC9B4260B4826AF55977D1C6458E9">
    <w:name w:val="2F9BC9B4260B4826AF55977D1C6458E9"/>
  </w:style>
  <w:style w:type="paragraph" w:customStyle="1" w:styleId="D03DD2BF332643ACBBC8E2DA34F9633B">
    <w:name w:val="D03DD2BF332643ACBBC8E2DA34F9633B"/>
  </w:style>
  <w:style w:type="paragraph" w:customStyle="1" w:styleId="2955934288C54BC7AA1CD4633C513D83">
    <w:name w:val="2955934288C54BC7AA1CD4633C513D83"/>
  </w:style>
  <w:style w:type="paragraph" w:customStyle="1" w:styleId="B4D3CBD2E85F40CD9533278413B3F6F9">
    <w:name w:val="B4D3CBD2E85F40CD9533278413B3F6F9"/>
  </w:style>
  <w:style w:type="paragraph" w:customStyle="1" w:styleId="6BF0320B755E43C39899E7E784254F66">
    <w:name w:val="6BF0320B755E43C39899E7E784254F66"/>
  </w:style>
  <w:style w:type="paragraph" w:customStyle="1" w:styleId="CBA7F67E007A46E384F13D666F52D56F">
    <w:name w:val="CBA7F67E007A46E384F13D666F52D56F"/>
  </w:style>
  <w:style w:type="paragraph" w:customStyle="1" w:styleId="7872683FEBC644509298FED4153FEA7A">
    <w:name w:val="7872683FEBC644509298FED4153FEA7A"/>
    <w:rsid w:val="00490F62"/>
  </w:style>
  <w:style w:type="paragraph" w:customStyle="1" w:styleId="C6EBD84F87014B8A92171BD0C22555FE">
    <w:name w:val="C6EBD84F87014B8A92171BD0C22555FE"/>
    <w:rsid w:val="00490F62"/>
  </w:style>
  <w:style w:type="paragraph" w:customStyle="1" w:styleId="9E99C8D2F7E34965A277D664ABB3C3F4">
    <w:name w:val="9E99C8D2F7E34965A277D664ABB3C3F4"/>
    <w:rsid w:val="00490F62"/>
  </w:style>
  <w:style w:type="paragraph" w:customStyle="1" w:styleId="2273164F8959493B80BE59725F3D3F67">
    <w:name w:val="2273164F8959493B80BE59725F3D3F67"/>
    <w:rsid w:val="00490F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AEE919AC-C761-4CC7-B6F7-D2218CD83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resume.dotx</Template>
  <TotalTime>0</TotalTime>
  <Pages>1</Pages>
  <Words>224</Words>
  <Characters>1301</Characters>
  <Application>Microsoft Office Word</Application>
  <DocSecurity>0</DocSecurity>
  <Lines>74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HCLClassification=Public</cp:keywords>
  <dc:description/>
  <cp:lastModifiedBy/>
  <cp:revision>1</cp:revision>
  <dcterms:created xsi:type="dcterms:W3CDTF">2023-06-29T02:15:00Z</dcterms:created>
  <dcterms:modified xsi:type="dcterms:W3CDTF">2023-06-29T02:15:00Z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TitusGUID">
    <vt:lpwstr>1be8d042-560b-4fc0-899c-2c4bc5935f82</vt:lpwstr>
  </property>
  <property fmtid="{D5CDD505-2E9C-101B-9397-08002B2CF9AE}" pid="4" name="HCLClassD6">
    <vt:lpwstr>False</vt:lpwstr>
  </property>
  <property fmtid="{D5CDD505-2E9C-101B-9397-08002B2CF9AE}" pid="5" name="HCLClassification">
    <vt:lpwstr>HCL_Cla5s_Publ1c</vt:lpwstr>
  </property>
</Properties>
</file>